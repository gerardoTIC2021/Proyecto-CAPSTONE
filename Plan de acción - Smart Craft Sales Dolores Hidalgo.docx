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6E54151C" w:rsidR="00692571" w:rsidRDefault="00815E03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Propuesta proyecto</w:t>
      </w:r>
    </w:p>
    <w:tbl>
      <w:tblPr>
        <w:tblW w:w="10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8080"/>
      </w:tblGrid>
      <w:tr w:rsidR="00B73596" w:rsidRPr="00B73596" w14:paraId="1C9615C3" w14:textId="77777777" w:rsidTr="006D2958">
        <w:trPr>
          <w:trHeight w:val="720"/>
        </w:trPr>
        <w:tc>
          <w:tcPr>
            <w:tcW w:w="2268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808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6D2958">
        <w:trPr>
          <w:trHeight w:val="300"/>
        </w:trPr>
        <w:tc>
          <w:tcPr>
            <w:tcW w:w="2268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808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6D2958">
        <w:trPr>
          <w:trHeight w:val="360"/>
        </w:trPr>
        <w:tc>
          <w:tcPr>
            <w:tcW w:w="2268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8080" w:type="dxa"/>
            <w:shd w:val="clear" w:color="auto" w:fill="auto"/>
            <w:hideMark/>
          </w:tcPr>
          <w:p w14:paraId="07C866B8" w14:textId="22AEFFAC" w:rsidR="00B73596" w:rsidRPr="00B73596" w:rsidRDefault="00C9516C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1</w:t>
            </w:r>
            <w:r w:rsid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9</w:t>
            </w:r>
          </w:p>
        </w:tc>
      </w:tr>
      <w:tr w:rsidR="00B73596" w:rsidRPr="00B73596" w14:paraId="1271F534" w14:textId="77777777" w:rsidTr="006D2958">
        <w:trPr>
          <w:trHeight w:val="360"/>
        </w:trPr>
        <w:tc>
          <w:tcPr>
            <w:tcW w:w="2268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8080" w:type="dxa"/>
            <w:shd w:val="clear" w:color="auto" w:fill="auto"/>
            <w:hideMark/>
          </w:tcPr>
          <w:p w14:paraId="447688FC" w14:textId="50364D81" w:rsidR="00B73596" w:rsidRPr="00B73596" w:rsidRDefault="00815E0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Gabriel Barrón Rodríguez</w:t>
            </w:r>
          </w:p>
        </w:tc>
      </w:tr>
      <w:tr w:rsidR="00B73596" w:rsidRPr="00B73596" w14:paraId="12D202BD" w14:textId="77777777" w:rsidTr="006D2958">
        <w:trPr>
          <w:trHeight w:val="360"/>
        </w:trPr>
        <w:tc>
          <w:tcPr>
            <w:tcW w:w="2268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8080" w:type="dxa"/>
            <w:shd w:val="clear" w:color="auto" w:fill="auto"/>
            <w:hideMark/>
          </w:tcPr>
          <w:p w14:paraId="67C88638" w14:textId="7655C381" w:rsidR="00B73596" w:rsidRPr="00B73596" w:rsidRDefault="00815E0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Anastacio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Rodríguez García</w:t>
            </w:r>
          </w:p>
        </w:tc>
      </w:tr>
      <w:tr w:rsidR="00B73596" w:rsidRPr="00B73596" w14:paraId="7442DD8C" w14:textId="77777777" w:rsidTr="006D2958">
        <w:trPr>
          <w:trHeight w:val="360"/>
        </w:trPr>
        <w:tc>
          <w:tcPr>
            <w:tcW w:w="2268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8080" w:type="dxa"/>
            <w:shd w:val="clear" w:color="auto" w:fill="auto"/>
            <w:hideMark/>
          </w:tcPr>
          <w:p w14:paraId="62E131DD" w14:textId="703FE335" w:rsidR="00B73596" w:rsidRPr="00B73596" w:rsidRDefault="00815E0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José Gerardo Reyna Ibarra</w:t>
            </w:r>
          </w:p>
        </w:tc>
      </w:tr>
      <w:tr w:rsidR="00B73596" w:rsidRPr="00B73596" w14:paraId="720A3753" w14:textId="77777777" w:rsidTr="006D2958">
        <w:trPr>
          <w:trHeight w:val="300"/>
        </w:trPr>
        <w:tc>
          <w:tcPr>
            <w:tcW w:w="2268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808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815E03" w:rsidRPr="00B73596" w14:paraId="6C91DA98" w14:textId="77777777" w:rsidTr="006D2958">
        <w:trPr>
          <w:trHeight w:val="360"/>
        </w:trPr>
        <w:tc>
          <w:tcPr>
            <w:tcW w:w="2268" w:type="dxa"/>
            <w:shd w:val="clear" w:color="auto" w:fill="auto"/>
            <w:hideMark/>
          </w:tcPr>
          <w:p w14:paraId="0CF9601E" w14:textId="77777777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8080" w:type="dxa"/>
            <w:shd w:val="clear" w:color="auto" w:fill="auto"/>
            <w:hideMark/>
          </w:tcPr>
          <w:p w14:paraId="55E92734" w14:textId="12D38D09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José Gerardo Reyna Ibarra</w:t>
            </w:r>
          </w:p>
        </w:tc>
      </w:tr>
      <w:tr w:rsidR="00815E03" w:rsidRPr="00B73596" w14:paraId="38ADAF86" w14:textId="77777777" w:rsidTr="006D2958">
        <w:trPr>
          <w:trHeight w:val="720"/>
        </w:trPr>
        <w:tc>
          <w:tcPr>
            <w:tcW w:w="2268" w:type="dxa"/>
            <w:shd w:val="clear" w:color="auto" w:fill="auto"/>
            <w:hideMark/>
          </w:tcPr>
          <w:p w14:paraId="327BD7DB" w14:textId="77777777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8080" w:type="dxa"/>
            <w:shd w:val="clear" w:color="auto" w:fill="auto"/>
            <w:hideMark/>
          </w:tcPr>
          <w:p w14:paraId="5414AFEB" w14:textId="5F62F60D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Smart </w:t>
            </w:r>
            <w:proofErr w:type="spellStart"/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Craft</w:t>
            </w:r>
            <w:proofErr w:type="spellEnd"/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Sales Dolores Hidalgo</w:t>
            </w:r>
          </w:p>
        </w:tc>
      </w:tr>
      <w:tr w:rsidR="00815E03" w:rsidRPr="00B73596" w14:paraId="6C60EF45" w14:textId="77777777" w:rsidTr="006D2958">
        <w:trPr>
          <w:trHeight w:val="1080"/>
        </w:trPr>
        <w:tc>
          <w:tcPr>
            <w:tcW w:w="2268" w:type="dxa"/>
            <w:shd w:val="clear" w:color="auto" w:fill="auto"/>
            <w:hideMark/>
          </w:tcPr>
          <w:p w14:paraId="7A3389C2" w14:textId="77777777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8080" w:type="dxa"/>
            <w:shd w:val="clear" w:color="auto" w:fill="auto"/>
            <w:hideMark/>
          </w:tcPr>
          <w:p w14:paraId="151D75A9" w14:textId="23B6D224" w:rsidR="00815E03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Impulsar el incremento de ventas de los pequeños </w:t>
            </w:r>
            <w:r w:rsidR="006D295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negocios</w:t>
            </w: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que</w:t>
            </w: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6D295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comercializan</w:t>
            </w: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Talavera y </w:t>
            </w:r>
            <w:r w:rsidR="006D2958"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Cerámica</w:t>
            </w:r>
            <w:r w:rsidR="006D295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</w:t>
            </w:r>
            <w:r w:rsidR="006D2958"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mediante</w:t>
            </w: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el uso de la tecnología del Internet de las Cosas que ayude</w:t>
            </w:r>
            <w:r w:rsidR="00303E2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 </w:t>
            </w:r>
            <w:proofErr w:type="spellStart"/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eficientar</w:t>
            </w:r>
            <w:proofErr w:type="spellEnd"/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 atención al cliente y una experiencia agradable en el comercio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2638CEC4" w14:textId="4B79A78C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815E03" w:rsidRPr="00B73596" w14:paraId="3B850895" w14:textId="77777777" w:rsidTr="006D2958">
        <w:trPr>
          <w:trHeight w:val="720"/>
        </w:trPr>
        <w:tc>
          <w:tcPr>
            <w:tcW w:w="2268" w:type="dxa"/>
            <w:shd w:val="clear" w:color="auto" w:fill="auto"/>
            <w:hideMark/>
          </w:tcPr>
          <w:p w14:paraId="5DC82180" w14:textId="0DF71378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</w:t>
            </w:r>
            <w:r w:rsidR="006B0B2A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</w:t>
            </w: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</w:t>
            </w:r>
          </w:p>
        </w:tc>
        <w:tc>
          <w:tcPr>
            <w:tcW w:w="8080" w:type="dxa"/>
            <w:shd w:val="clear" w:color="auto" w:fill="auto"/>
            <w:hideMark/>
          </w:tcPr>
          <w:p w14:paraId="5659BE95" w14:textId="1F950B4D" w:rsidR="00815E03" w:rsidRDefault="00973955" w:rsidP="00E02B36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E02B36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Mejora</w:t>
            </w:r>
            <w:r w:rsidR="00E02B36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r</w:t>
            </w:r>
            <w:r w:rsidRPr="00E02B36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 experiencia del cliente</w:t>
            </w:r>
            <w:r w:rsidR="00EF1E96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021F8409" w14:textId="52668F52" w:rsidR="00E6467B" w:rsidRDefault="00E6467B" w:rsidP="00E6467B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Permitir </w:t>
            </w:r>
            <w:r w:rsidR="0030158E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mostrar</w:t>
            </w:r>
            <w:r w:rsidRPr="00E02B36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comentarios de los clientes inmediatamente después de la experiencia de compra.</w:t>
            </w:r>
          </w:p>
          <w:p w14:paraId="58AD7916" w14:textId="44D3625A" w:rsidR="00E02B36" w:rsidRDefault="00E6467B" w:rsidP="00E02B36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Acortar l</w:t>
            </w:r>
            <w:r w:rsidR="00E02B36" w:rsidRPr="00E02B36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os tiempos empleados para </w:t>
            </w:r>
            <w:r w:rsidR="00EF1E96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la atención al cliente.</w:t>
            </w:r>
          </w:p>
          <w:p w14:paraId="1EEAE425" w14:textId="77777777" w:rsidR="00E02B36" w:rsidRDefault="00EF1E96" w:rsidP="00EF1E96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Captura de información relevante de un cliente para su atención y aumento de ventas.</w:t>
            </w:r>
          </w:p>
          <w:p w14:paraId="61BA1A04" w14:textId="7D160E96" w:rsidR="00EF1E96" w:rsidRPr="00E02B36" w:rsidRDefault="00EF1E96" w:rsidP="00EF1E96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Automatización de los espacios de la tienda, mediante luces y aires acondicionados para que el cliente se sienta cómodo en la estancia dentro de la tienda. </w:t>
            </w:r>
          </w:p>
        </w:tc>
      </w:tr>
      <w:tr w:rsidR="00815E03" w:rsidRPr="00B73596" w14:paraId="6520DD91" w14:textId="77777777" w:rsidTr="006A2D70">
        <w:trPr>
          <w:trHeight w:val="360"/>
        </w:trPr>
        <w:tc>
          <w:tcPr>
            <w:tcW w:w="2268" w:type="dxa"/>
            <w:shd w:val="clear" w:color="auto" w:fill="auto"/>
          </w:tcPr>
          <w:p w14:paraId="79A72301" w14:textId="77777777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8080" w:type="dxa"/>
            <w:shd w:val="clear" w:color="auto" w:fill="auto"/>
          </w:tcPr>
          <w:p w14:paraId="1BF6C644" w14:textId="2A0EF11F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815E03" w:rsidRPr="00B73596" w14:paraId="4D3EE552" w14:textId="77777777" w:rsidTr="006A2D70">
        <w:trPr>
          <w:trHeight w:val="360"/>
        </w:trPr>
        <w:tc>
          <w:tcPr>
            <w:tcW w:w="2268" w:type="dxa"/>
            <w:shd w:val="clear" w:color="auto" w:fill="auto"/>
          </w:tcPr>
          <w:p w14:paraId="38E0ECBA" w14:textId="77777777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8080" w:type="dxa"/>
            <w:shd w:val="clear" w:color="auto" w:fill="auto"/>
          </w:tcPr>
          <w:p w14:paraId="27E66860" w14:textId="1A44F806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815E03" w:rsidRPr="00B73596" w14:paraId="25050638" w14:textId="77777777" w:rsidTr="006D2958">
        <w:trPr>
          <w:trHeight w:val="720"/>
        </w:trPr>
        <w:tc>
          <w:tcPr>
            <w:tcW w:w="2268" w:type="dxa"/>
            <w:shd w:val="clear" w:color="auto" w:fill="auto"/>
            <w:hideMark/>
          </w:tcPr>
          <w:p w14:paraId="00F04858" w14:textId="77777777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8080" w:type="dxa"/>
            <w:shd w:val="clear" w:color="auto" w:fill="auto"/>
            <w:hideMark/>
          </w:tcPr>
          <w:p w14:paraId="446B1FC9" w14:textId="77777777" w:rsidR="00744FF2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Este proyecto consiste</w:t>
            </w:r>
            <w:r w:rsidR="006A2D7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</w:t>
            </w: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generar un prototipo que propone incrementar ventas mediante experiencia de usuario agradables en los comercios de artesanías en la ciudad de Dolores Hidalgo CIN, a través de un sistema </w:t>
            </w:r>
            <w:proofErr w:type="spellStart"/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IoT</w:t>
            </w:r>
            <w:proofErr w:type="spellEnd"/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 Consta de sensores que capturan datos del entorno como</w:t>
            </w:r>
            <w:r w:rsidR="00744F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</w:t>
            </w: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rostro del cliente</w:t>
            </w:r>
            <w:r w:rsidR="00744F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</w:t>
            </w:r>
            <w:r w:rsidR="00744F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temperatura</w:t>
            </w:r>
            <w:r w:rsidR="00744F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</w:t>
            </w:r>
            <w:r w:rsidR="00744F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humedad</w:t>
            </w: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lectura de </w:t>
            </w:r>
            <w:r w:rsidR="00744F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código </w:t>
            </w: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QR</w:t>
            </w:r>
            <w:r w:rsidR="00137C1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para conocer la descripción y detalles </w:t>
            </w:r>
            <w:r w:rsidR="00744F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 un</w:t>
            </w: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producto; así como actuadores que responderán para dar la bienvenida al </w:t>
            </w:r>
            <w:r w:rsidR="00744F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cliente</w:t>
            </w: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cuando solicite atención enviará notificaciones para recibir atención d</w:t>
            </w:r>
            <w:r w:rsidR="00744F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 encargado de la tienda.</w:t>
            </w: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  <w:p w14:paraId="613FAAE9" w14:textId="135F63F3" w:rsidR="00815E03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 dueño del establecimiento podrá observar estadísticas mediante análisis de datos sobre el número de clientes que ingresan al establecimiento, los clientes que lograron realizar la</w:t>
            </w:r>
            <w:r w:rsidR="00744F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compra y ser atendidos.</w:t>
            </w:r>
            <w:bookmarkStart w:id="0" w:name="_GoBack"/>
            <w:bookmarkEnd w:id="0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  <w:p w14:paraId="1D140B5F" w14:textId="2A718D1F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815E03" w:rsidRPr="00B73596" w14:paraId="5E242BA7" w14:textId="77777777" w:rsidTr="006D2958">
        <w:trPr>
          <w:trHeight w:val="720"/>
        </w:trPr>
        <w:tc>
          <w:tcPr>
            <w:tcW w:w="2268" w:type="dxa"/>
            <w:shd w:val="clear" w:color="auto" w:fill="auto"/>
            <w:hideMark/>
          </w:tcPr>
          <w:p w14:paraId="4CCC54FE" w14:textId="77777777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8080" w:type="dxa"/>
            <w:shd w:val="clear" w:color="auto" w:fill="auto"/>
            <w:hideMark/>
          </w:tcPr>
          <w:p w14:paraId="23EC4B11" w14:textId="65F82D14" w:rsidR="00BE2A04" w:rsidRPr="00BE2A04" w:rsidRDefault="00BE2A04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b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E2A04">
              <w:rPr>
                <w:rFonts w:ascii="Ubuntu Light" w:eastAsia="Times New Roman" w:hAnsi="Ubuntu Light" w:cs="Calibri"/>
                <w:b/>
                <w:color w:val="767171"/>
                <w:kern w:val="0"/>
                <w:sz w:val="22"/>
                <w:szCs w:val="22"/>
                <w:lang w:eastAsia="es-MX" w:bidi="ar-SA"/>
              </w:rPr>
              <w:t xml:space="preserve">Software: </w:t>
            </w:r>
          </w:p>
          <w:p w14:paraId="0C40AB91" w14:textId="0F47E548" w:rsidR="009F0897" w:rsidRPr="009F0897" w:rsidRDefault="009F0897" w:rsidP="009F0897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Módulo de registro de </w:t>
            </w:r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clientes</w:t>
            </w:r>
          </w:p>
          <w:p w14:paraId="41DD289A" w14:textId="274B3BC5" w:rsidR="009F0897" w:rsidRPr="009F0897" w:rsidRDefault="009F0897" w:rsidP="009F0897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Módulo de identificación de reconocimiento facial</w:t>
            </w:r>
          </w:p>
          <w:p w14:paraId="22EE420C" w14:textId="78DB045B" w:rsidR="009F0897" w:rsidRPr="009F0897" w:rsidRDefault="009F0897" w:rsidP="009F0897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Módulo de gráficas de </w:t>
            </w:r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atención a clientes</w:t>
            </w:r>
          </w:p>
          <w:p w14:paraId="05431B16" w14:textId="237DC325" w:rsidR="009F0897" w:rsidRPr="009F0897" w:rsidRDefault="009F0897" w:rsidP="009F0897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Módulo de identificación de productos mediante código QR</w:t>
            </w:r>
          </w:p>
          <w:p w14:paraId="0D3164C2" w14:textId="5AFF157C" w:rsidR="00577BB5" w:rsidRDefault="00577BB5" w:rsidP="009F0897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Aplicación móvil</w:t>
            </w:r>
            <w:r w:rsidR="00756CC0"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</w:t>
            </w:r>
            <w:r w:rsidR="0018779B"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ra</w:t>
            </w:r>
            <w:r w:rsidR="00BE2A04"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: </w:t>
            </w:r>
            <w:r w:rsidR="0018779B"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autenticación de usuarios</w:t>
            </w:r>
            <w:r w:rsidR="00BE2A04"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,</w:t>
            </w:r>
            <w:r w:rsidR="009F0897"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notificaciones, servicio</w:t>
            </w:r>
            <w:r w:rsidR="00BE2A04"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ofrecido al cliente, </w:t>
            </w:r>
            <w:r w:rsidR="009F0897"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control de calefacción y uso eficiente de energía eléctrica en dispositivos dentro de las áreas de la tienda</w:t>
            </w:r>
            <w:r w:rsidR="00BE2A04"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06E81D9A" w14:textId="752338BA" w:rsidR="0030158E" w:rsidRDefault="0030158E" w:rsidP="009F0897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Aplicación de la ESP32CAM de atención a clientes: despliegue de mensajes de hora y fecha, temperatura y humedad, estatus de atención de clientes.</w:t>
            </w:r>
          </w:p>
          <w:p w14:paraId="634421A1" w14:textId="1343F1C2" w:rsidR="0030158E" w:rsidRDefault="0030158E" w:rsidP="009F0897">
            <w:pPr>
              <w:pStyle w:val="Prrafodelista"/>
              <w:numPr>
                <w:ilvl w:val="0"/>
                <w:numId w:val="7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Aplicación de control de dispositivos vinculada a Home </w:t>
            </w:r>
            <w:proofErr w:type="spellStart"/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Assistant</w:t>
            </w:r>
            <w:proofErr w:type="spellEnd"/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2BABE777" w14:textId="7CDB9306" w:rsidR="00BE2A04" w:rsidRDefault="00BE2A04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0EA4425F" w14:textId="3A63B803" w:rsidR="00BE2A04" w:rsidRPr="00BE2A04" w:rsidRDefault="00BE2A04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b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b/>
                <w:color w:val="767171"/>
                <w:kern w:val="0"/>
                <w:sz w:val="22"/>
                <w:szCs w:val="22"/>
                <w:lang w:eastAsia="es-MX" w:bidi="ar-SA"/>
              </w:rPr>
              <w:t>Hardware:</w:t>
            </w:r>
          </w:p>
          <w:p w14:paraId="51781F5D" w14:textId="5515FDF9" w:rsidR="0018779B" w:rsidRPr="009F0897" w:rsidRDefault="00BE2A04" w:rsidP="009F0897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F089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Prototipo que incluye: </w:t>
            </w:r>
          </w:p>
          <w:p w14:paraId="55B2D14B" w14:textId="77777777" w:rsidR="009F0897" w:rsidRPr="009F0897" w:rsidRDefault="009F0897" w:rsidP="009F0897">
            <w:pPr>
              <w:pStyle w:val="Prrafodelista"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Raspberry Pi 4</w:t>
            </w:r>
          </w:p>
          <w:p w14:paraId="48141552" w14:textId="77777777" w:rsidR="009F0897" w:rsidRPr="009F0897" w:rsidRDefault="009F0897" w:rsidP="009F0897">
            <w:pPr>
              <w:pStyle w:val="Prrafodelista"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ESP32 CAM OV2640 Wifi Bluetooth</w:t>
            </w:r>
          </w:p>
          <w:p w14:paraId="4582B3EB" w14:textId="77777777" w:rsidR="009F0897" w:rsidRPr="009F0897" w:rsidRDefault="009F0897" w:rsidP="009F0897">
            <w:pPr>
              <w:pStyle w:val="Prrafodelista"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FTDI</w:t>
            </w:r>
          </w:p>
          <w:p w14:paraId="423D2300" w14:textId="77777777" w:rsidR="009F0897" w:rsidRPr="009F0897" w:rsidRDefault="009F0897" w:rsidP="009F0897">
            <w:pPr>
              <w:pStyle w:val="Prrafodelista"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proofErr w:type="spellStart"/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Protoboard</w:t>
            </w:r>
            <w:proofErr w:type="spellEnd"/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830 </w:t>
            </w:r>
            <w:proofErr w:type="spellStart"/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point</w:t>
            </w:r>
            <w:proofErr w:type="spellEnd"/>
          </w:p>
          <w:p w14:paraId="3E748EAB" w14:textId="77777777" w:rsidR="009F0897" w:rsidRPr="009F0897" w:rsidRDefault="009F0897" w:rsidP="009F0897">
            <w:pPr>
              <w:pStyle w:val="Prrafodelista"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MAX7219 Led Matriz 32x8</w:t>
            </w:r>
          </w:p>
          <w:p w14:paraId="1891FD88" w14:textId="77777777" w:rsidR="009F0897" w:rsidRPr="009F0897" w:rsidRDefault="009F0897" w:rsidP="009F0897">
            <w:pPr>
              <w:pStyle w:val="Prrafodelista"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Sensor de temperatura y humedad</w:t>
            </w:r>
          </w:p>
          <w:p w14:paraId="33B801DB" w14:textId="77777777" w:rsidR="009F0897" w:rsidRPr="009F0897" w:rsidRDefault="009F0897" w:rsidP="009F0897">
            <w:pPr>
              <w:pStyle w:val="Prrafodelista"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Fuente de Alimentación para </w:t>
            </w:r>
            <w:proofErr w:type="spellStart"/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Protoboard</w:t>
            </w:r>
            <w:proofErr w:type="spellEnd"/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V2 MB-102 3.3V 5V</w:t>
            </w:r>
          </w:p>
          <w:p w14:paraId="352BF1EC" w14:textId="77777777" w:rsidR="009F0897" w:rsidRPr="009F0897" w:rsidRDefault="009F0897" w:rsidP="009F0897">
            <w:pPr>
              <w:pStyle w:val="Prrafodelista"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Cables Jumpers Dupont H-h, M-m, H-m 20cm</w:t>
            </w:r>
          </w:p>
          <w:p w14:paraId="47BD2E58" w14:textId="71ECA986" w:rsidR="009F0897" w:rsidRPr="009F0897" w:rsidRDefault="009F0897" w:rsidP="009F0897">
            <w:pPr>
              <w:pStyle w:val="Prrafodelista"/>
              <w:numPr>
                <w:ilvl w:val="0"/>
                <w:numId w:val="8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Módulo </w:t>
            </w:r>
            <w:proofErr w:type="spellStart"/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Relay</w:t>
            </w:r>
            <w:proofErr w:type="spellEnd"/>
            <w:r w:rsidRPr="009F0897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8CH 5VDC</w:t>
            </w:r>
          </w:p>
          <w:p w14:paraId="3C7304F3" w14:textId="77777777" w:rsidR="0018779B" w:rsidRDefault="0018779B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55E570C5" w14:textId="5D6728D3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815E03" w:rsidRPr="00B73596" w14:paraId="4704E513" w14:textId="77777777" w:rsidTr="006D2958">
        <w:trPr>
          <w:trHeight w:val="720"/>
        </w:trPr>
        <w:tc>
          <w:tcPr>
            <w:tcW w:w="2268" w:type="dxa"/>
            <w:shd w:val="clear" w:color="auto" w:fill="auto"/>
            <w:hideMark/>
          </w:tcPr>
          <w:p w14:paraId="2CAB89B3" w14:textId="77777777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8080" w:type="dxa"/>
            <w:shd w:val="clear" w:color="auto" w:fill="auto"/>
            <w:hideMark/>
          </w:tcPr>
          <w:p w14:paraId="7258EA13" w14:textId="77777777" w:rsidR="00815E03" w:rsidRDefault="000820F0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Atención personalizada:</w:t>
            </w:r>
          </w:p>
          <w:p w14:paraId="5BECE2F6" w14:textId="29C57B0C" w:rsidR="000820F0" w:rsidRDefault="000820F0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Mensaje de bienvenida a usuarios y la atención de clientes</w:t>
            </w:r>
          </w:p>
          <w:p w14:paraId="07CC82DE" w14:textId="283069A3" w:rsidR="00991405" w:rsidRDefault="00991405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Descripción de productos mediante código QR</w:t>
            </w:r>
          </w:p>
          <w:p w14:paraId="0A4B39C2" w14:textId="02467DEE" w:rsidR="000820F0" w:rsidRDefault="000820F0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559C92F" w14:textId="1C460B31" w:rsidR="000820F0" w:rsidRDefault="000820F0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Histórico de compras: </w:t>
            </w:r>
          </w:p>
          <w:p w14:paraId="46281E0F" w14:textId="645155E0" w:rsidR="000820F0" w:rsidRDefault="000820F0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Mediante gráficas se mostrarán los usuarios atendidos y no atendidos</w:t>
            </w:r>
          </w:p>
          <w:p w14:paraId="1F584D0A" w14:textId="19904A3B" w:rsidR="00991405" w:rsidRDefault="00991405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4F7C8BDB" w14:textId="04BF0516" w:rsidR="00991405" w:rsidRDefault="00991405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Control eficiente de dispositivos dentro de la tienda:</w:t>
            </w:r>
          </w:p>
          <w:p w14:paraId="2F32E1DA" w14:textId="11582A15" w:rsidR="00991405" w:rsidRDefault="00991405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Luces de las áreas de entrada, salida, pasillos, baños, almacén, cajas, ventiladores y lámparas</w:t>
            </w:r>
            <w:r w:rsidR="0030158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otros componentes de escritorio.</w:t>
            </w:r>
          </w:p>
          <w:p w14:paraId="4BCE5E4F" w14:textId="29CBCB83" w:rsidR="000820F0" w:rsidRPr="00B73596" w:rsidRDefault="000820F0" w:rsidP="0099140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815E03" w:rsidRPr="00B73596" w14:paraId="4C7403A2" w14:textId="77777777" w:rsidTr="000820F0">
        <w:trPr>
          <w:trHeight w:val="360"/>
        </w:trPr>
        <w:tc>
          <w:tcPr>
            <w:tcW w:w="2268" w:type="dxa"/>
            <w:shd w:val="clear" w:color="auto" w:fill="auto"/>
            <w:noWrap/>
          </w:tcPr>
          <w:p w14:paraId="21D4E4B8" w14:textId="77777777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8080" w:type="dxa"/>
            <w:shd w:val="clear" w:color="auto" w:fill="auto"/>
          </w:tcPr>
          <w:p w14:paraId="7F572003" w14:textId="02F380CD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815E03" w:rsidRPr="00B73596" w14:paraId="19948D79" w14:textId="77777777" w:rsidTr="000820F0">
        <w:trPr>
          <w:trHeight w:val="360"/>
        </w:trPr>
        <w:tc>
          <w:tcPr>
            <w:tcW w:w="2268" w:type="dxa"/>
            <w:shd w:val="clear" w:color="auto" w:fill="auto"/>
            <w:noWrap/>
          </w:tcPr>
          <w:p w14:paraId="19BC3119" w14:textId="77777777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8080" w:type="dxa"/>
            <w:shd w:val="clear" w:color="auto" w:fill="auto"/>
          </w:tcPr>
          <w:p w14:paraId="63B45E5A" w14:textId="52A0EA39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815E03" w:rsidRPr="00B73596" w14:paraId="51A8802D" w14:textId="77777777" w:rsidTr="006D2958">
        <w:trPr>
          <w:trHeight w:val="1080"/>
        </w:trPr>
        <w:tc>
          <w:tcPr>
            <w:tcW w:w="2268" w:type="dxa"/>
            <w:shd w:val="clear" w:color="auto" w:fill="auto"/>
            <w:hideMark/>
          </w:tcPr>
          <w:p w14:paraId="73040836" w14:textId="77777777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8080" w:type="dxa"/>
            <w:shd w:val="clear" w:color="auto" w:fill="auto"/>
            <w:hideMark/>
          </w:tcPr>
          <w:p w14:paraId="790493B7" w14:textId="572C567E" w:rsidR="00BE2A04" w:rsidRDefault="00BE2A04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Prototipo funcionando</w:t>
            </w:r>
          </w:p>
          <w:p w14:paraId="36606F12" w14:textId="77777777" w:rsidR="00BE2A04" w:rsidRDefault="00BE2A04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Documentación y código generados del proyecto</w:t>
            </w:r>
          </w:p>
          <w:p w14:paraId="7CBBF4BA" w14:textId="63F12FB0" w:rsidR="00815E03" w:rsidRPr="00B73596" w:rsidRDefault="00BE2A04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Información en plataforma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moodle</w:t>
            </w:r>
            <w:proofErr w:type="spellEnd"/>
            <w:r w:rsid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815E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815E03" w:rsidRPr="00B73596" w14:paraId="0D117B8D" w14:textId="77777777" w:rsidTr="006D2958">
        <w:trPr>
          <w:trHeight w:val="360"/>
        </w:trPr>
        <w:tc>
          <w:tcPr>
            <w:tcW w:w="2268" w:type="dxa"/>
            <w:shd w:val="clear" w:color="auto" w:fill="auto"/>
            <w:noWrap/>
            <w:hideMark/>
          </w:tcPr>
          <w:p w14:paraId="7D676B2F" w14:textId="77777777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8080" w:type="dxa"/>
            <w:shd w:val="clear" w:color="auto" w:fill="auto"/>
            <w:hideMark/>
          </w:tcPr>
          <w:p w14:paraId="0387D560" w14:textId="34B50A00" w:rsidR="00815E03" w:rsidRPr="00B73596" w:rsidRDefault="00815E03" w:rsidP="00815E03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F4EA4" w14:textId="77777777" w:rsidR="00F77E56" w:rsidRDefault="00F77E56">
      <w:r>
        <w:separator/>
      </w:r>
    </w:p>
  </w:endnote>
  <w:endnote w:type="continuationSeparator" w:id="0">
    <w:p w14:paraId="4B1EB074" w14:textId="77777777" w:rsidR="00F77E56" w:rsidRDefault="00F77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Droid Sans Fallback"/>
    <w:charset w:val="00"/>
    <w:family w:val="auto"/>
    <w:pitch w:val="variable"/>
  </w:font>
  <w:font w:name="FreeSans">
    <w:altName w:val="Sylfaen"/>
    <w:charset w:val="00"/>
    <w:family w:val="auto"/>
    <w:pitch w:val="variable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altName w:val="FreeSans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omfortaa Light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altName w:val="Calibri"/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B67B6" w14:textId="77777777" w:rsidR="001A42EB" w:rsidRDefault="00F77E56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F77E56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3F3A1" w14:textId="77777777" w:rsidR="00F77E56" w:rsidRDefault="00F77E56">
      <w:r>
        <w:rPr>
          <w:color w:val="000000"/>
        </w:rPr>
        <w:separator/>
      </w:r>
    </w:p>
  </w:footnote>
  <w:footnote w:type="continuationSeparator" w:id="0">
    <w:p w14:paraId="35F3DAD8" w14:textId="77777777" w:rsidR="00F77E56" w:rsidRDefault="00F77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F77E56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1F301D3C"/>
    <w:multiLevelType w:val="hybridMultilevel"/>
    <w:tmpl w:val="97DC3E1C"/>
    <w:lvl w:ilvl="0" w:tplc="9036D8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325A7217"/>
    <w:multiLevelType w:val="hybridMultilevel"/>
    <w:tmpl w:val="3A74F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6" w15:restartNumberingAfterBreak="0">
    <w:nsid w:val="4FBA646A"/>
    <w:multiLevelType w:val="hybridMultilevel"/>
    <w:tmpl w:val="27E4C2C2"/>
    <w:lvl w:ilvl="0" w:tplc="9036D8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0820F0"/>
    <w:rsid w:val="00134074"/>
    <w:rsid w:val="00137C12"/>
    <w:rsid w:val="00146A7F"/>
    <w:rsid w:val="0017295B"/>
    <w:rsid w:val="0018779B"/>
    <w:rsid w:val="00191E87"/>
    <w:rsid w:val="00203E6B"/>
    <w:rsid w:val="002D10CB"/>
    <w:rsid w:val="0030158E"/>
    <w:rsid w:val="00303E2A"/>
    <w:rsid w:val="00351B12"/>
    <w:rsid w:val="00363F7D"/>
    <w:rsid w:val="003675F8"/>
    <w:rsid w:val="003A0F2F"/>
    <w:rsid w:val="003E548C"/>
    <w:rsid w:val="00436B6D"/>
    <w:rsid w:val="00493924"/>
    <w:rsid w:val="00533D6F"/>
    <w:rsid w:val="0054609E"/>
    <w:rsid w:val="00577BB5"/>
    <w:rsid w:val="005B1859"/>
    <w:rsid w:val="006403D8"/>
    <w:rsid w:val="006700BF"/>
    <w:rsid w:val="00692571"/>
    <w:rsid w:val="006A2D70"/>
    <w:rsid w:val="006B0B2A"/>
    <w:rsid w:val="006D2958"/>
    <w:rsid w:val="006F20A6"/>
    <w:rsid w:val="00713DB2"/>
    <w:rsid w:val="00744FF2"/>
    <w:rsid w:val="00756CC0"/>
    <w:rsid w:val="007961DE"/>
    <w:rsid w:val="00797245"/>
    <w:rsid w:val="007A207A"/>
    <w:rsid w:val="007D6EBA"/>
    <w:rsid w:val="00815E03"/>
    <w:rsid w:val="00837879"/>
    <w:rsid w:val="00837AD6"/>
    <w:rsid w:val="008454FB"/>
    <w:rsid w:val="008566EA"/>
    <w:rsid w:val="00864F9F"/>
    <w:rsid w:val="00872A0E"/>
    <w:rsid w:val="009144ED"/>
    <w:rsid w:val="00973955"/>
    <w:rsid w:val="00975786"/>
    <w:rsid w:val="00991405"/>
    <w:rsid w:val="009A7423"/>
    <w:rsid w:val="009E6F60"/>
    <w:rsid w:val="009F0897"/>
    <w:rsid w:val="00A02FEC"/>
    <w:rsid w:val="00A24F73"/>
    <w:rsid w:val="00A91B34"/>
    <w:rsid w:val="00AF49EE"/>
    <w:rsid w:val="00B27C7C"/>
    <w:rsid w:val="00B52532"/>
    <w:rsid w:val="00B73596"/>
    <w:rsid w:val="00B77D5D"/>
    <w:rsid w:val="00BB72BB"/>
    <w:rsid w:val="00BE2A04"/>
    <w:rsid w:val="00BE7563"/>
    <w:rsid w:val="00C31ED0"/>
    <w:rsid w:val="00C657C4"/>
    <w:rsid w:val="00C8610F"/>
    <w:rsid w:val="00C94D1A"/>
    <w:rsid w:val="00C9516C"/>
    <w:rsid w:val="00D51678"/>
    <w:rsid w:val="00E025E0"/>
    <w:rsid w:val="00E02B36"/>
    <w:rsid w:val="00E32F3A"/>
    <w:rsid w:val="00E50BDA"/>
    <w:rsid w:val="00E6467B"/>
    <w:rsid w:val="00EA2FDE"/>
    <w:rsid w:val="00EC5DEC"/>
    <w:rsid w:val="00ED0327"/>
    <w:rsid w:val="00EE5EC4"/>
    <w:rsid w:val="00EF1E96"/>
    <w:rsid w:val="00F77E56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614</TotalTime>
  <Pages>4</Pages>
  <Words>556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JOSE GERARDO REYNA IBARRA</cp:lastModifiedBy>
  <cp:revision>8</cp:revision>
  <dcterms:created xsi:type="dcterms:W3CDTF">2022-07-01T17:49:00Z</dcterms:created>
  <dcterms:modified xsi:type="dcterms:W3CDTF">2022-08-04T19:15:00Z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